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alias w:val="Project Based Learning:"/>
        <w:tag w:val="Project Based Learning:"/>
        <w:id w:val="1774592350"/>
        <w:placeholder>
          <w:docPart w:val="447EC22CEF404676B87D9D132A6FC540"/>
        </w:placeholder>
        <w:temporary/>
        <w:showingPlcHdr/>
        <w15:appearance w15:val="hidden"/>
      </w:sdtPr>
      <w:sdtEndPr/>
      <w:sdtContent>
        <w:p w14:paraId="449F7E21" w14:textId="77777777" w:rsidR="00076856" w:rsidRPr="001E4419" w:rsidRDefault="00874AA1" w:rsidP="00874AA1">
          <w:pPr>
            <w:pStyle w:val="Title"/>
            <w:rPr>
              <w:rFonts w:asciiTheme="minorHAnsi" w:hAnsiTheme="minorHAnsi" w:cstheme="minorHAnsi"/>
            </w:rPr>
          </w:pPr>
          <w:r w:rsidRPr="0036531B">
            <w:rPr>
              <w:rFonts w:ascii="Amasis MT Pro Medium" w:hAnsi="Amasis MT Pro Medium" w:cstheme="minorHAnsi"/>
              <w:sz w:val="36"/>
              <w:szCs w:val="36"/>
            </w:rPr>
            <w:t>Project Based Learning:</w:t>
          </w:r>
        </w:p>
      </w:sdtContent>
    </w:sdt>
    <w:p w14:paraId="35B6858A" w14:textId="14364872" w:rsidR="00076856" w:rsidRPr="0036531B" w:rsidRDefault="005432D2" w:rsidP="00437C69">
      <w:pPr>
        <w:pStyle w:val="Title"/>
        <w:spacing w:after="0" w:line="240" w:lineRule="auto"/>
        <w:rPr>
          <w:rFonts w:asciiTheme="minorHAnsi" w:hAnsiTheme="minorHAnsi" w:cstheme="minorHAnsi"/>
          <w:sz w:val="36"/>
          <w:szCs w:val="36"/>
        </w:rPr>
      </w:pPr>
      <w:r w:rsidRPr="0036531B">
        <w:rPr>
          <w:rFonts w:asciiTheme="minorHAnsi" w:hAnsiTheme="minorHAnsi" w:cstheme="minorHAnsi"/>
          <w:sz w:val="36"/>
          <w:szCs w:val="36"/>
        </w:rPr>
        <w:t>Building a MLP Model</w:t>
      </w:r>
    </w:p>
    <w:p w14:paraId="362DD8E6" w14:textId="77777777" w:rsidR="00563FE4" w:rsidRPr="001E4419" w:rsidRDefault="009C333D" w:rsidP="00874AA1">
      <w:pPr>
        <w:pStyle w:val="Heading1"/>
        <w:rPr>
          <w:rFonts w:asciiTheme="minorHAnsi" w:hAnsiTheme="minorHAnsi" w:cstheme="minorHAnsi"/>
        </w:rPr>
      </w:pPr>
      <w:sdt>
        <w:sdtPr>
          <w:rPr>
            <w:rFonts w:asciiTheme="minorHAnsi" w:hAnsiTheme="minorHAnsi" w:cstheme="minorHAnsi"/>
          </w:rPr>
          <w:alias w:val="Project Overview:"/>
          <w:tag w:val="Project Overview:"/>
          <w:id w:val="-231312045"/>
          <w:placeholder>
            <w:docPart w:val="F410CB66D4DE415EAB119B0B7D79B957"/>
          </w:placeholder>
          <w:temporary/>
          <w:showingPlcHdr/>
          <w15:appearance w15:val="hidden"/>
        </w:sdtPr>
        <w:sdtEndPr/>
        <w:sdtContent>
          <w:r w:rsidR="00874AA1" w:rsidRPr="001E4419">
            <w:rPr>
              <w:rFonts w:asciiTheme="minorHAnsi" w:hAnsiTheme="minorHAnsi" w:cstheme="minorHAnsi"/>
            </w:rPr>
            <w:t>Project Overview:</w:t>
          </w:r>
        </w:sdtContent>
      </w:sdt>
    </w:p>
    <w:p w14:paraId="17E6BA43" w14:textId="04E7EDD8" w:rsidR="00563FE4" w:rsidRPr="00791BF8" w:rsidRDefault="00727E8F" w:rsidP="00874AA1">
      <w:pPr>
        <w:rPr>
          <w:rFonts w:cstheme="minorHAnsi"/>
        </w:rPr>
      </w:pPr>
      <w:r w:rsidRPr="001E4419">
        <w:rPr>
          <w:rFonts w:cstheme="minorHAnsi"/>
        </w:rPr>
        <w:t xml:space="preserve">We have a </w:t>
      </w:r>
      <w:r w:rsidR="005D4775" w:rsidRPr="001E4419">
        <w:rPr>
          <w:rFonts w:cstheme="minorHAnsi"/>
        </w:rPr>
        <w:t>binary classification dataset</w:t>
      </w:r>
      <w:r w:rsidR="005D4775">
        <w:rPr>
          <w:rFonts w:cstheme="minorHAnsi"/>
        </w:rPr>
        <w:t>s, the</w:t>
      </w:r>
      <w:r w:rsidR="005B3C24">
        <w:rPr>
          <w:rFonts w:cstheme="minorHAnsi"/>
        </w:rPr>
        <w:t xml:space="preserve"> task is to categorize data into one of two </w:t>
      </w:r>
      <w:r w:rsidR="00440BAB">
        <w:rPr>
          <w:rFonts w:cstheme="minorHAnsi"/>
        </w:rPr>
        <w:t xml:space="preserve">categories/classes. These classes are typically labeled as </w:t>
      </w:r>
      <w:r w:rsidR="00440BAB" w:rsidRPr="005D4775">
        <w:rPr>
          <w:rFonts w:cstheme="minorHAnsi"/>
          <w:b/>
          <w:bCs/>
        </w:rPr>
        <w:t>0</w:t>
      </w:r>
      <w:r w:rsidR="00440BAB">
        <w:rPr>
          <w:rFonts w:cstheme="minorHAnsi"/>
        </w:rPr>
        <w:t xml:space="preserve"> and </w:t>
      </w:r>
      <w:r w:rsidR="00440BAB" w:rsidRPr="005D4775">
        <w:rPr>
          <w:rFonts w:cstheme="minorHAnsi"/>
          <w:b/>
          <w:bCs/>
        </w:rPr>
        <w:t>1</w:t>
      </w:r>
      <w:r w:rsidR="005D4775" w:rsidRPr="005D4775">
        <w:rPr>
          <w:rFonts w:cstheme="minorHAnsi"/>
          <w:b/>
          <w:bCs/>
        </w:rPr>
        <w:t>.</w:t>
      </w:r>
    </w:p>
    <w:p w14:paraId="0984537E" w14:textId="53BA59F9" w:rsidR="00563FE4" w:rsidRPr="001E4419" w:rsidRDefault="00DD2379" w:rsidP="00874AA1">
      <w:pPr>
        <w:pStyle w:val="Heading1"/>
        <w:rPr>
          <w:rFonts w:asciiTheme="minorHAnsi" w:hAnsiTheme="minorHAnsi" w:cstheme="minorHAnsi"/>
        </w:rPr>
      </w:pPr>
      <w:r>
        <w:rPr>
          <w:rFonts w:asciiTheme="minorHAnsi" w:hAnsiTheme="minorHAnsi" w:cstheme="minorHAnsi"/>
        </w:rPr>
        <w:t>Datasets:</w:t>
      </w:r>
    </w:p>
    <w:p w14:paraId="3483B043" w14:textId="33FE1092" w:rsidR="00563FE4" w:rsidRPr="007E60BC" w:rsidRDefault="00DD2379" w:rsidP="007E60BC">
      <w:pPr>
        <w:pStyle w:val="ListBullet"/>
        <w:jc w:val="center"/>
        <w:rPr>
          <w:rFonts w:cstheme="minorHAnsi"/>
          <w:b/>
          <w:bCs/>
          <w:u w:val="single"/>
        </w:rPr>
      </w:pPr>
      <w:r w:rsidRPr="007E60BC">
        <w:rPr>
          <w:rFonts w:cstheme="minorHAnsi"/>
          <w:b/>
          <w:bCs/>
          <w:u w:val="single"/>
        </w:rPr>
        <w:t>Dataset – 1</w:t>
      </w:r>
    </w:p>
    <w:p w14:paraId="43D39121" w14:textId="6F0A0F20" w:rsidR="00DD2379" w:rsidRDefault="007E2297" w:rsidP="00100A94">
      <w:pPr>
        <w:pStyle w:val="ListBullet"/>
        <w:tabs>
          <w:tab w:val="clear" w:pos="360"/>
          <w:tab w:val="num" w:pos="0"/>
        </w:tabs>
        <w:rPr>
          <w:rFonts w:cstheme="minorHAnsi"/>
        </w:rPr>
      </w:pPr>
      <w:r>
        <w:rPr>
          <w:rFonts w:cstheme="minorHAnsi"/>
        </w:rPr>
        <w:t>It contains shape (100,3)</w:t>
      </w:r>
    </w:p>
    <w:p w14:paraId="3B9A956D" w14:textId="58CE5338" w:rsidR="000617BF" w:rsidRDefault="000617BF" w:rsidP="00100A94">
      <w:pPr>
        <w:pStyle w:val="ListBullet"/>
      </w:pPr>
      <w:r>
        <w:t xml:space="preserve">The </w:t>
      </w:r>
      <w:r w:rsidRPr="000617BF">
        <w:rPr>
          <w:b/>
          <w:bCs/>
        </w:rPr>
        <w:t>U Shape</w:t>
      </w:r>
      <w:r>
        <w:t xml:space="preserve"> dataset is a binary classification dataset commonly used in machine learning research. It is based on a synthetic dataset designed to evaluate the performance of classification algorithms. The dataset exhibits a U-shaped decision boundary, hence the name "</w:t>
      </w:r>
      <w:r>
        <w:t>U Shape</w:t>
      </w:r>
      <w:r>
        <w:t>."</w:t>
      </w:r>
    </w:p>
    <w:p w14:paraId="31403759" w14:textId="77777777" w:rsidR="004B03C9" w:rsidRDefault="004B03C9" w:rsidP="007216BF">
      <w:pPr>
        <w:pStyle w:val="ListBullet"/>
        <w:numPr>
          <w:ilvl w:val="0"/>
          <w:numId w:val="0"/>
        </w:numPr>
        <w:rPr>
          <w:rFonts w:cstheme="minorHAnsi"/>
        </w:rPr>
      </w:pPr>
    </w:p>
    <w:p w14:paraId="16A94EDB" w14:textId="55B05768" w:rsidR="004C7C2D" w:rsidRPr="007E60BC" w:rsidRDefault="004C7C2D" w:rsidP="007E60BC">
      <w:pPr>
        <w:pStyle w:val="ListBullet"/>
        <w:jc w:val="center"/>
        <w:rPr>
          <w:rFonts w:cstheme="minorHAnsi"/>
          <w:b/>
          <w:bCs/>
          <w:u w:val="single"/>
        </w:rPr>
      </w:pPr>
      <w:r w:rsidRPr="007E60BC">
        <w:rPr>
          <w:rFonts w:cstheme="minorHAnsi"/>
          <w:b/>
          <w:bCs/>
          <w:u w:val="single"/>
        </w:rPr>
        <w:t xml:space="preserve">Dataset – </w:t>
      </w:r>
      <w:r w:rsidRPr="007E60BC">
        <w:rPr>
          <w:rFonts w:cstheme="minorHAnsi"/>
          <w:b/>
          <w:bCs/>
          <w:u w:val="single"/>
        </w:rPr>
        <w:t>2</w:t>
      </w:r>
    </w:p>
    <w:p w14:paraId="7842DA48" w14:textId="77777777" w:rsidR="004C7C2D" w:rsidRDefault="004C7C2D" w:rsidP="00100A94">
      <w:pPr>
        <w:pStyle w:val="ListBullet"/>
        <w:tabs>
          <w:tab w:val="clear" w:pos="360"/>
          <w:tab w:val="num" w:pos="0"/>
        </w:tabs>
        <w:rPr>
          <w:rFonts w:cstheme="minorHAnsi"/>
        </w:rPr>
      </w:pPr>
      <w:r>
        <w:rPr>
          <w:rFonts w:cstheme="minorHAnsi"/>
        </w:rPr>
        <w:t>It contains shape (100,3)</w:t>
      </w:r>
    </w:p>
    <w:p w14:paraId="2C0341CC" w14:textId="697EF5FD" w:rsidR="007216BF" w:rsidRPr="0062705B" w:rsidRDefault="00D45E0B" w:rsidP="00100A94">
      <w:pPr>
        <w:pStyle w:val="ListBullet"/>
        <w:tabs>
          <w:tab w:val="clear" w:pos="360"/>
          <w:tab w:val="num" w:pos="0"/>
        </w:tabs>
        <w:rPr>
          <w:rFonts w:cstheme="minorHAnsi"/>
        </w:rPr>
      </w:pPr>
      <w:r>
        <w:t>The</w:t>
      </w:r>
      <w:r>
        <w:t xml:space="preserve"> </w:t>
      </w:r>
      <w:r w:rsidRPr="00100A94">
        <w:rPr>
          <w:b/>
          <w:bCs/>
        </w:rPr>
        <w:t>Concentric</w:t>
      </w:r>
      <w:r>
        <w:t xml:space="preserve"> </w:t>
      </w:r>
      <w:r>
        <w:t>dataset consists of two input features</w:t>
      </w:r>
      <w:r>
        <w:t>.</w:t>
      </w:r>
    </w:p>
    <w:p w14:paraId="07F2DCA9" w14:textId="78D661F9" w:rsidR="0062705B" w:rsidRDefault="0062705B" w:rsidP="00100A94">
      <w:pPr>
        <w:pStyle w:val="ListBullet"/>
        <w:tabs>
          <w:tab w:val="clear" w:pos="360"/>
          <w:tab w:val="num" w:pos="0"/>
        </w:tabs>
      </w:pPr>
      <w:r>
        <w:t>The concentric circles dataset contains two classes. The data points are structured in concentric circles, where each circle represents a different class. Typically, the inner circle corresponds to one class (e.g., class 0), and the outer circle corresponds to another class (e.g., class 1)</w:t>
      </w:r>
    </w:p>
    <w:p w14:paraId="1233C734" w14:textId="77777777" w:rsidR="00002D26" w:rsidRPr="00002D26" w:rsidRDefault="00002D26" w:rsidP="00002D26">
      <w:pPr>
        <w:pStyle w:val="ListBullet"/>
        <w:numPr>
          <w:ilvl w:val="0"/>
          <w:numId w:val="0"/>
        </w:numPr>
        <w:ind w:left="1080"/>
        <w:rPr>
          <w:b/>
          <w:bCs/>
          <w:u w:val="single"/>
        </w:rPr>
      </w:pPr>
    </w:p>
    <w:p w14:paraId="3061565B" w14:textId="75A942CD" w:rsidR="004C7C2D" w:rsidRPr="00002D26" w:rsidRDefault="004C7C2D" w:rsidP="00002D26">
      <w:pPr>
        <w:pStyle w:val="ListBullet"/>
        <w:jc w:val="center"/>
        <w:rPr>
          <w:rFonts w:cstheme="minorHAnsi"/>
          <w:b/>
          <w:bCs/>
          <w:u w:val="single"/>
        </w:rPr>
      </w:pPr>
      <w:r w:rsidRPr="00002D26">
        <w:rPr>
          <w:rFonts w:cstheme="minorHAnsi"/>
          <w:b/>
          <w:bCs/>
          <w:u w:val="single"/>
        </w:rPr>
        <w:t xml:space="preserve">Dataset – </w:t>
      </w:r>
      <w:r w:rsidR="00841A09" w:rsidRPr="00002D26">
        <w:rPr>
          <w:rFonts w:cstheme="minorHAnsi"/>
          <w:b/>
          <w:bCs/>
          <w:u w:val="single"/>
        </w:rPr>
        <w:t>3</w:t>
      </w:r>
    </w:p>
    <w:p w14:paraId="213ABB46" w14:textId="0C3F70E0" w:rsidR="004C7C2D" w:rsidRDefault="004C7C2D" w:rsidP="00100A94">
      <w:pPr>
        <w:pStyle w:val="ListBullet"/>
        <w:tabs>
          <w:tab w:val="clear" w:pos="360"/>
          <w:tab w:val="num" w:pos="0"/>
        </w:tabs>
        <w:rPr>
          <w:rFonts w:cstheme="minorHAnsi"/>
        </w:rPr>
      </w:pPr>
      <w:r>
        <w:rPr>
          <w:rFonts w:cstheme="minorHAnsi"/>
        </w:rPr>
        <w:t>It contains shape (</w:t>
      </w:r>
      <w:r w:rsidR="00841A09">
        <w:rPr>
          <w:rFonts w:cstheme="minorHAnsi"/>
        </w:rPr>
        <w:t>5</w:t>
      </w:r>
      <w:r>
        <w:rPr>
          <w:rFonts w:cstheme="minorHAnsi"/>
        </w:rPr>
        <w:t>00,3)</w:t>
      </w:r>
    </w:p>
    <w:p w14:paraId="79F56B44" w14:textId="50128CF9" w:rsidR="00002D26" w:rsidRPr="00214753" w:rsidRDefault="00214753" w:rsidP="00100A94">
      <w:pPr>
        <w:pStyle w:val="ListBullet"/>
        <w:tabs>
          <w:tab w:val="clear" w:pos="360"/>
          <w:tab w:val="num" w:pos="0"/>
        </w:tabs>
        <w:rPr>
          <w:rFonts w:cstheme="minorHAnsi"/>
        </w:rPr>
      </w:pPr>
      <w:proofErr w:type="gramStart"/>
      <w:r>
        <w:t>Similar to</w:t>
      </w:r>
      <w:proofErr w:type="gramEnd"/>
      <w:r>
        <w:t xml:space="preserve"> the UShape dataset, the </w:t>
      </w:r>
      <w:r w:rsidRPr="00100A94">
        <w:rPr>
          <w:b/>
          <w:bCs/>
        </w:rPr>
        <w:t>concentric circles dataset</w:t>
      </w:r>
      <w:r>
        <w:t xml:space="preserve"> is synthetic, meaning it is artificially generated and not derived from real-world data</w:t>
      </w:r>
      <w:r>
        <w:t>.</w:t>
      </w:r>
    </w:p>
    <w:p w14:paraId="75A9BE8D" w14:textId="77777777" w:rsidR="00214753" w:rsidRPr="001E4419" w:rsidRDefault="00214753" w:rsidP="00100A94">
      <w:pPr>
        <w:pStyle w:val="ListBullet"/>
        <w:numPr>
          <w:ilvl w:val="0"/>
          <w:numId w:val="0"/>
        </w:numPr>
        <w:ind w:left="360"/>
        <w:rPr>
          <w:rFonts w:cstheme="minorHAnsi"/>
        </w:rPr>
      </w:pPr>
    </w:p>
    <w:p w14:paraId="635DA350" w14:textId="5CD81DC3" w:rsidR="004C7C2D" w:rsidRPr="00214753" w:rsidRDefault="004C7C2D" w:rsidP="00214753">
      <w:pPr>
        <w:pStyle w:val="ListBullet"/>
        <w:tabs>
          <w:tab w:val="clear" w:pos="360"/>
          <w:tab w:val="num" w:pos="720"/>
        </w:tabs>
        <w:ind w:left="720"/>
        <w:jc w:val="center"/>
        <w:rPr>
          <w:rFonts w:cstheme="minorHAnsi"/>
          <w:b/>
          <w:bCs/>
          <w:u w:val="single"/>
        </w:rPr>
      </w:pPr>
      <w:r w:rsidRPr="00214753">
        <w:rPr>
          <w:rFonts w:cstheme="minorHAnsi"/>
          <w:b/>
          <w:bCs/>
          <w:u w:val="single"/>
        </w:rPr>
        <w:t xml:space="preserve">Dataset – </w:t>
      </w:r>
      <w:r w:rsidR="00841A09" w:rsidRPr="00214753">
        <w:rPr>
          <w:rFonts w:cstheme="minorHAnsi"/>
          <w:b/>
          <w:bCs/>
          <w:u w:val="single"/>
        </w:rPr>
        <w:t>4</w:t>
      </w:r>
    </w:p>
    <w:p w14:paraId="1A4F3278" w14:textId="77777777" w:rsidR="004C7C2D" w:rsidRDefault="004C7C2D" w:rsidP="00100A94">
      <w:pPr>
        <w:pStyle w:val="ListBullet"/>
        <w:tabs>
          <w:tab w:val="clear" w:pos="360"/>
          <w:tab w:val="num" w:pos="0"/>
        </w:tabs>
        <w:rPr>
          <w:rFonts w:cstheme="minorHAnsi"/>
        </w:rPr>
      </w:pPr>
      <w:r w:rsidRPr="005A2A0F">
        <w:rPr>
          <w:rFonts w:cstheme="minorHAnsi"/>
        </w:rPr>
        <w:t>It</w:t>
      </w:r>
      <w:r>
        <w:rPr>
          <w:rFonts w:cstheme="minorHAnsi"/>
        </w:rPr>
        <w:t xml:space="preserve"> contains shape (100,3)</w:t>
      </w:r>
    </w:p>
    <w:p w14:paraId="7DA727FB" w14:textId="5941468A" w:rsidR="005A2A0F" w:rsidRPr="005B399B" w:rsidRDefault="005A2A0F" w:rsidP="00100A94">
      <w:pPr>
        <w:pStyle w:val="ListBullet"/>
        <w:tabs>
          <w:tab w:val="clear" w:pos="360"/>
          <w:tab w:val="num" w:pos="0"/>
        </w:tabs>
        <w:rPr>
          <w:rFonts w:cstheme="minorHAnsi"/>
        </w:rPr>
      </w:pPr>
      <w:r w:rsidRPr="00100A94">
        <w:rPr>
          <w:b/>
          <w:bCs/>
        </w:rPr>
        <w:t>Linearly separable datasets</w:t>
      </w:r>
      <w:r>
        <w:t xml:space="preserve"> are commonly used to evaluate the performance of classification algorithms, particularly those that rely on linear decision boundaries</w:t>
      </w:r>
      <w:r>
        <w:t>.</w:t>
      </w:r>
    </w:p>
    <w:p w14:paraId="38D73E76" w14:textId="77777777" w:rsidR="005B399B" w:rsidRPr="001E4419" w:rsidRDefault="005B399B" w:rsidP="005B399B">
      <w:pPr>
        <w:pStyle w:val="ListBullet"/>
        <w:numPr>
          <w:ilvl w:val="0"/>
          <w:numId w:val="0"/>
        </w:numPr>
        <w:ind w:left="720" w:hanging="360"/>
        <w:rPr>
          <w:rFonts w:cstheme="minorHAnsi"/>
        </w:rPr>
      </w:pPr>
    </w:p>
    <w:p w14:paraId="6474054D" w14:textId="0BF506AD" w:rsidR="004C7C2D" w:rsidRPr="005B399B" w:rsidRDefault="004C7C2D" w:rsidP="005B399B">
      <w:pPr>
        <w:pStyle w:val="ListBullet"/>
        <w:jc w:val="center"/>
        <w:rPr>
          <w:rFonts w:cstheme="minorHAnsi"/>
          <w:b/>
          <w:bCs/>
          <w:u w:val="single"/>
        </w:rPr>
      </w:pPr>
      <w:r w:rsidRPr="005B399B">
        <w:rPr>
          <w:rFonts w:cstheme="minorHAnsi"/>
          <w:b/>
          <w:bCs/>
          <w:u w:val="single"/>
        </w:rPr>
        <w:t xml:space="preserve">Dataset – </w:t>
      </w:r>
      <w:r w:rsidR="00CD5149" w:rsidRPr="005B399B">
        <w:rPr>
          <w:rFonts w:cstheme="minorHAnsi"/>
          <w:b/>
          <w:bCs/>
          <w:u w:val="single"/>
        </w:rPr>
        <w:t>5</w:t>
      </w:r>
    </w:p>
    <w:p w14:paraId="51FC4BF7" w14:textId="097A1821" w:rsidR="004C7C2D" w:rsidRDefault="004C7C2D" w:rsidP="00100A94">
      <w:pPr>
        <w:pStyle w:val="ListBullet"/>
        <w:tabs>
          <w:tab w:val="clear" w:pos="360"/>
          <w:tab w:val="num" w:pos="0"/>
        </w:tabs>
        <w:rPr>
          <w:rFonts w:cstheme="minorHAnsi"/>
        </w:rPr>
      </w:pPr>
      <w:r>
        <w:rPr>
          <w:rFonts w:cstheme="minorHAnsi"/>
        </w:rPr>
        <w:t>It contains shape (</w:t>
      </w:r>
      <w:r w:rsidR="00CD5149">
        <w:rPr>
          <w:rFonts w:cstheme="minorHAnsi"/>
        </w:rPr>
        <w:t>6</w:t>
      </w:r>
      <w:r>
        <w:rPr>
          <w:rFonts w:cstheme="minorHAnsi"/>
        </w:rPr>
        <w:t>00,3)</w:t>
      </w:r>
    </w:p>
    <w:p w14:paraId="0C0668BB" w14:textId="06FB674E" w:rsidR="007C3A3A" w:rsidRPr="00430A40" w:rsidRDefault="001B5686" w:rsidP="00100A94">
      <w:pPr>
        <w:pStyle w:val="ListBullet"/>
        <w:tabs>
          <w:tab w:val="clear" w:pos="360"/>
          <w:tab w:val="num" w:pos="0"/>
        </w:tabs>
        <w:rPr>
          <w:rFonts w:cstheme="minorHAnsi"/>
        </w:rPr>
      </w:pPr>
      <w:r>
        <w:t xml:space="preserve">An </w:t>
      </w:r>
      <w:r w:rsidRPr="00100A94">
        <w:rPr>
          <w:b/>
          <w:bCs/>
        </w:rPr>
        <w:t xml:space="preserve">outlier classification dataset </w:t>
      </w:r>
      <w:r>
        <w:t xml:space="preserve">consists of input features that describe the characteristics or attributes of the data </w:t>
      </w:r>
      <w:r w:rsidR="00430A40">
        <w:t>points. Outlier</w:t>
      </w:r>
      <w:r w:rsidR="00E57CA7">
        <w:t xml:space="preserve"> classification datasets present unique challenges compared to regular classification datasets.</w:t>
      </w:r>
    </w:p>
    <w:p w14:paraId="0A9F119C" w14:textId="493D3384" w:rsidR="004C7C2D" w:rsidRPr="00430A40" w:rsidRDefault="004C7C2D" w:rsidP="00430A40">
      <w:pPr>
        <w:pStyle w:val="ListBullet"/>
        <w:jc w:val="center"/>
        <w:rPr>
          <w:rFonts w:cstheme="minorHAnsi"/>
          <w:b/>
          <w:bCs/>
          <w:u w:val="single"/>
        </w:rPr>
      </w:pPr>
      <w:r w:rsidRPr="00430A40">
        <w:rPr>
          <w:rFonts w:cstheme="minorHAnsi"/>
          <w:b/>
          <w:bCs/>
          <w:u w:val="single"/>
        </w:rPr>
        <w:t xml:space="preserve">Dataset – </w:t>
      </w:r>
      <w:r w:rsidR="00CD5149" w:rsidRPr="00430A40">
        <w:rPr>
          <w:rFonts w:cstheme="minorHAnsi"/>
          <w:b/>
          <w:bCs/>
          <w:u w:val="single"/>
        </w:rPr>
        <w:t>6</w:t>
      </w:r>
    </w:p>
    <w:p w14:paraId="13733B88" w14:textId="77777777" w:rsidR="004C7C2D" w:rsidRDefault="004C7C2D" w:rsidP="00100A94">
      <w:pPr>
        <w:pStyle w:val="ListBullet"/>
        <w:tabs>
          <w:tab w:val="clear" w:pos="360"/>
          <w:tab w:val="num" w:pos="0"/>
        </w:tabs>
        <w:rPr>
          <w:rFonts w:cstheme="minorHAnsi"/>
        </w:rPr>
      </w:pPr>
      <w:r>
        <w:rPr>
          <w:rFonts w:cstheme="minorHAnsi"/>
        </w:rPr>
        <w:t>It contains shape (100,3)</w:t>
      </w:r>
    </w:p>
    <w:p w14:paraId="740D2E99" w14:textId="449894BC" w:rsidR="00EF13C1" w:rsidRDefault="00EF13C1" w:rsidP="00100A94">
      <w:pPr>
        <w:pStyle w:val="ListBullet"/>
        <w:numPr>
          <w:ilvl w:val="0"/>
          <w:numId w:val="0"/>
        </w:numPr>
        <w:tabs>
          <w:tab w:val="num" w:pos="720"/>
        </w:tabs>
        <w:ind w:left="360"/>
        <w:rPr>
          <w:rFonts w:cstheme="minorHAnsi"/>
        </w:rPr>
      </w:pPr>
      <w:r>
        <w:t xml:space="preserve">In </w:t>
      </w:r>
      <w:proofErr w:type="gramStart"/>
      <w:r w:rsidRPr="00100A94">
        <w:rPr>
          <w:b/>
          <w:bCs/>
        </w:rPr>
        <w:t>overlap</w:t>
      </w:r>
      <w:proofErr w:type="gramEnd"/>
      <w:r w:rsidRPr="00100A94">
        <w:rPr>
          <w:b/>
          <w:bCs/>
        </w:rPr>
        <w:t xml:space="preserve"> classification datasets</w:t>
      </w:r>
      <w:r>
        <w:t>, the decision boundaries that separate different classes are not linear or easily discernible. They often exhibit complex and non-linear patterns, making it challenging for traditional linear classifiers to accurately classify instances.</w:t>
      </w:r>
    </w:p>
    <w:p w14:paraId="46CBF3C4" w14:textId="77777777" w:rsidR="00E44CF0" w:rsidRDefault="00E44CF0" w:rsidP="0021777C">
      <w:pPr>
        <w:pStyle w:val="ListBullet"/>
        <w:numPr>
          <w:ilvl w:val="0"/>
          <w:numId w:val="0"/>
        </w:numPr>
        <w:tabs>
          <w:tab w:val="num" w:pos="720"/>
        </w:tabs>
        <w:rPr>
          <w:rFonts w:cstheme="minorHAnsi"/>
        </w:rPr>
      </w:pPr>
    </w:p>
    <w:p w14:paraId="07DB56CE" w14:textId="77777777" w:rsidR="0021777C" w:rsidRPr="00100A94" w:rsidRDefault="0021777C" w:rsidP="0021777C">
      <w:pPr>
        <w:pStyle w:val="ListBullet"/>
        <w:numPr>
          <w:ilvl w:val="0"/>
          <w:numId w:val="0"/>
        </w:numPr>
        <w:tabs>
          <w:tab w:val="num" w:pos="720"/>
        </w:tabs>
        <w:rPr>
          <w:rFonts w:cstheme="minorHAnsi"/>
        </w:rPr>
      </w:pPr>
    </w:p>
    <w:p w14:paraId="3743B00C" w14:textId="08D999DB" w:rsidR="004C7C2D" w:rsidRPr="00EF13C1" w:rsidRDefault="004C7C2D" w:rsidP="00EF13C1">
      <w:pPr>
        <w:pStyle w:val="ListBullet"/>
        <w:jc w:val="center"/>
        <w:rPr>
          <w:rFonts w:cstheme="minorHAnsi"/>
          <w:b/>
          <w:bCs/>
          <w:u w:val="single"/>
        </w:rPr>
      </w:pPr>
      <w:r w:rsidRPr="00EF13C1">
        <w:rPr>
          <w:rFonts w:cstheme="minorHAnsi"/>
          <w:b/>
          <w:bCs/>
          <w:u w:val="single"/>
        </w:rPr>
        <w:t xml:space="preserve">Dataset – </w:t>
      </w:r>
      <w:r w:rsidR="00CD5149" w:rsidRPr="00EF13C1">
        <w:rPr>
          <w:rFonts w:cstheme="minorHAnsi"/>
          <w:b/>
          <w:bCs/>
          <w:u w:val="single"/>
        </w:rPr>
        <w:t>7</w:t>
      </w:r>
    </w:p>
    <w:p w14:paraId="3AC59334" w14:textId="09737EFB" w:rsidR="004C7C2D" w:rsidRDefault="004C7C2D" w:rsidP="00100A94">
      <w:pPr>
        <w:pStyle w:val="ListBullet"/>
        <w:tabs>
          <w:tab w:val="clear" w:pos="360"/>
          <w:tab w:val="num" w:pos="0"/>
        </w:tabs>
        <w:rPr>
          <w:rFonts w:cstheme="minorHAnsi"/>
        </w:rPr>
      </w:pPr>
      <w:r>
        <w:rPr>
          <w:rFonts w:cstheme="minorHAnsi"/>
        </w:rPr>
        <w:t>It contains shape (</w:t>
      </w:r>
      <w:r w:rsidR="000A5E44">
        <w:rPr>
          <w:rFonts w:cstheme="minorHAnsi"/>
        </w:rPr>
        <w:t>5</w:t>
      </w:r>
      <w:r>
        <w:rPr>
          <w:rFonts w:cstheme="minorHAnsi"/>
        </w:rPr>
        <w:t>00,3)</w:t>
      </w:r>
    </w:p>
    <w:p w14:paraId="4D399509" w14:textId="77777777" w:rsidR="00EE1248" w:rsidRDefault="00EE1248" w:rsidP="00EE1248">
      <w:pPr>
        <w:pStyle w:val="ListBullet"/>
      </w:pPr>
      <w:r w:rsidRPr="00E44CF0">
        <w:rPr>
          <w:b/>
          <w:bCs/>
        </w:rPr>
        <w:t>The XOR dataset</w:t>
      </w:r>
      <w:r>
        <w:t xml:space="preserve"> is a well-known binary classification dataset that represents the exclusive OR (XOR) logical operation. The XOR operation takes two binary inputs and returns true (1) if the inputs are different and false (0) if they are the same.</w:t>
      </w:r>
    </w:p>
    <w:p w14:paraId="6E7302A6" w14:textId="17FC3D69" w:rsidR="00EE1248" w:rsidRPr="002B3D76" w:rsidRDefault="00F868CF" w:rsidP="002B3D76">
      <w:pPr>
        <w:pStyle w:val="ListBullet"/>
        <w:rPr>
          <w:rFonts w:cstheme="minorHAnsi"/>
        </w:rPr>
      </w:pPr>
      <w:r>
        <w:t xml:space="preserve">The XOR dataset is commonly used as a toy problem to demonstrate the limitations of linear classifiers, such as logistic regression or </w:t>
      </w:r>
      <w:r w:rsidR="002B3D76">
        <w:t>perceptron’s</w:t>
      </w:r>
      <w:r>
        <w:t>, which can only handle linearly separable datasets</w:t>
      </w:r>
      <w:r w:rsidR="002B3D76">
        <w:t>.</w:t>
      </w:r>
    </w:p>
    <w:p w14:paraId="3F6C4D66" w14:textId="77777777" w:rsidR="002B3D76" w:rsidRPr="001E4419" w:rsidRDefault="002B3D76" w:rsidP="002B3D76">
      <w:pPr>
        <w:pStyle w:val="ListBullet"/>
        <w:numPr>
          <w:ilvl w:val="0"/>
          <w:numId w:val="0"/>
        </w:numPr>
        <w:ind w:left="720"/>
        <w:rPr>
          <w:rFonts w:cstheme="minorHAnsi"/>
        </w:rPr>
      </w:pPr>
    </w:p>
    <w:p w14:paraId="39D0CC93" w14:textId="25070E52" w:rsidR="004C7C2D" w:rsidRPr="002B3D76" w:rsidRDefault="004C7C2D" w:rsidP="002B3D76">
      <w:pPr>
        <w:pStyle w:val="ListBullet"/>
        <w:jc w:val="center"/>
        <w:rPr>
          <w:rFonts w:cstheme="minorHAnsi"/>
          <w:b/>
          <w:bCs/>
          <w:u w:val="single"/>
        </w:rPr>
      </w:pPr>
      <w:r w:rsidRPr="002B3D76">
        <w:rPr>
          <w:rFonts w:cstheme="minorHAnsi"/>
          <w:b/>
          <w:bCs/>
          <w:u w:val="single"/>
        </w:rPr>
        <w:t xml:space="preserve">Dataset – </w:t>
      </w:r>
      <w:r w:rsidR="000A5E44" w:rsidRPr="002B3D76">
        <w:rPr>
          <w:rFonts w:cstheme="minorHAnsi"/>
          <w:b/>
          <w:bCs/>
          <w:u w:val="single"/>
        </w:rPr>
        <w:t>8</w:t>
      </w:r>
    </w:p>
    <w:p w14:paraId="1A4501F7" w14:textId="48469C91" w:rsidR="004C7C2D" w:rsidRDefault="004C7C2D" w:rsidP="00100A94">
      <w:pPr>
        <w:pStyle w:val="ListBullet"/>
        <w:tabs>
          <w:tab w:val="clear" w:pos="360"/>
          <w:tab w:val="num" w:pos="0"/>
        </w:tabs>
        <w:rPr>
          <w:rFonts w:cstheme="minorHAnsi"/>
        </w:rPr>
      </w:pPr>
      <w:r>
        <w:rPr>
          <w:rFonts w:cstheme="minorHAnsi"/>
        </w:rPr>
        <w:t>It contains shape (</w:t>
      </w:r>
      <w:r w:rsidR="000A5E44">
        <w:rPr>
          <w:rFonts w:cstheme="minorHAnsi"/>
        </w:rPr>
        <w:t>20</w:t>
      </w:r>
      <w:r>
        <w:rPr>
          <w:rFonts w:cstheme="minorHAnsi"/>
        </w:rPr>
        <w:t>00,3)</w:t>
      </w:r>
    </w:p>
    <w:p w14:paraId="392F63D0" w14:textId="041F2FA6" w:rsidR="006A0566" w:rsidRDefault="006A0566" w:rsidP="006A0566">
      <w:pPr>
        <w:pStyle w:val="ListBullet"/>
      </w:pPr>
      <w:r>
        <w:t xml:space="preserve"> The </w:t>
      </w:r>
      <w:r w:rsidRPr="00E44CF0">
        <w:rPr>
          <w:b/>
          <w:bCs/>
        </w:rPr>
        <w:t xml:space="preserve">Spiral </w:t>
      </w:r>
      <w:r w:rsidRPr="00E44CF0">
        <w:rPr>
          <w:b/>
          <w:bCs/>
        </w:rPr>
        <w:t>dataset</w:t>
      </w:r>
      <w:r>
        <w:t xml:space="preserve"> contains two classes, often labeled as "0" and "1". The two spirals represent the different classes. Each data point is assigned a class label based on its position on the spirals.</w:t>
      </w:r>
    </w:p>
    <w:p w14:paraId="536C47D9" w14:textId="77777777" w:rsidR="002B3D76" w:rsidRPr="001E4419" w:rsidRDefault="002B3D76" w:rsidP="006A0566">
      <w:pPr>
        <w:pStyle w:val="ListBullet"/>
        <w:numPr>
          <w:ilvl w:val="0"/>
          <w:numId w:val="0"/>
        </w:numPr>
        <w:ind w:left="1800"/>
        <w:rPr>
          <w:rFonts w:cstheme="minorHAnsi"/>
        </w:rPr>
      </w:pPr>
    </w:p>
    <w:p w14:paraId="0CE00091" w14:textId="5F61414F" w:rsidR="004C7C2D" w:rsidRPr="006A0566" w:rsidRDefault="004C7C2D" w:rsidP="006A0566">
      <w:pPr>
        <w:pStyle w:val="ListBullet"/>
        <w:jc w:val="center"/>
        <w:rPr>
          <w:rFonts w:cstheme="minorHAnsi"/>
          <w:b/>
          <w:bCs/>
          <w:u w:val="single"/>
        </w:rPr>
      </w:pPr>
      <w:r w:rsidRPr="006A0566">
        <w:rPr>
          <w:rFonts w:cstheme="minorHAnsi"/>
          <w:b/>
          <w:bCs/>
          <w:u w:val="single"/>
        </w:rPr>
        <w:t xml:space="preserve">Dataset – </w:t>
      </w:r>
      <w:r w:rsidR="000A5E44" w:rsidRPr="006A0566">
        <w:rPr>
          <w:rFonts w:cstheme="minorHAnsi"/>
          <w:b/>
          <w:bCs/>
          <w:u w:val="single"/>
        </w:rPr>
        <w:t>9</w:t>
      </w:r>
    </w:p>
    <w:p w14:paraId="1AFC6C9F" w14:textId="558019B2" w:rsidR="00563FE4" w:rsidRDefault="004C7C2D" w:rsidP="00100A94">
      <w:pPr>
        <w:pStyle w:val="ListBullet"/>
        <w:tabs>
          <w:tab w:val="clear" w:pos="360"/>
          <w:tab w:val="num" w:pos="0"/>
        </w:tabs>
        <w:rPr>
          <w:rFonts w:cstheme="minorHAnsi"/>
        </w:rPr>
      </w:pPr>
      <w:r w:rsidRPr="006A0566">
        <w:rPr>
          <w:rFonts w:cstheme="minorHAnsi"/>
        </w:rPr>
        <w:t>It</w:t>
      </w:r>
      <w:r>
        <w:rPr>
          <w:rFonts w:cstheme="minorHAnsi"/>
        </w:rPr>
        <w:t xml:space="preserve"> contains shape (</w:t>
      </w:r>
      <w:r w:rsidR="004B03C9">
        <w:rPr>
          <w:rFonts w:cstheme="minorHAnsi"/>
        </w:rPr>
        <w:t>4</w:t>
      </w:r>
      <w:r>
        <w:rPr>
          <w:rFonts w:cstheme="minorHAnsi"/>
        </w:rPr>
        <w:t>00,3)</w:t>
      </w:r>
    </w:p>
    <w:p w14:paraId="5D9BA64B" w14:textId="7806E960" w:rsidR="006A0566" w:rsidRPr="0021777C" w:rsidRDefault="00B5339D" w:rsidP="0021777C">
      <w:pPr>
        <w:pStyle w:val="ListBullet"/>
        <w:tabs>
          <w:tab w:val="clear" w:pos="360"/>
        </w:tabs>
      </w:pPr>
      <w:r w:rsidRPr="00E44CF0">
        <w:rPr>
          <w:b/>
          <w:bCs/>
        </w:rPr>
        <w:t>R</w:t>
      </w:r>
      <w:r w:rsidR="006B2DEB" w:rsidRPr="00E44CF0">
        <w:rPr>
          <w:b/>
          <w:bCs/>
        </w:rPr>
        <w:t>andom classification dataset</w:t>
      </w:r>
      <w:r w:rsidR="006B2DEB">
        <w:t xml:space="preserve"> refers to a dataset generated with random values or patterns for classification </w:t>
      </w:r>
      <w:r w:rsidR="00100A94">
        <w:t>tasks. These</w:t>
      </w:r>
      <w:r w:rsidR="00100A94">
        <w:t xml:space="preserve"> are commonly used to evaluate the baseline performance of classification algorithms or as a control group for comparative analysis.</w:t>
      </w:r>
    </w:p>
    <w:p w14:paraId="460A4AF6" w14:textId="0DBE92CB" w:rsidR="00563FE4" w:rsidRPr="001E4419" w:rsidRDefault="00B3248E" w:rsidP="00874AA1">
      <w:pPr>
        <w:pStyle w:val="Heading1"/>
        <w:rPr>
          <w:rFonts w:asciiTheme="minorHAnsi" w:hAnsiTheme="minorHAnsi" w:cstheme="minorHAnsi"/>
        </w:rPr>
      </w:pPr>
      <w:r>
        <w:rPr>
          <w:rFonts w:asciiTheme="minorHAnsi" w:hAnsiTheme="minorHAnsi" w:cstheme="minorHAnsi"/>
        </w:rPr>
        <w:t>Steps involved in project:</w:t>
      </w:r>
    </w:p>
    <w:p w14:paraId="13EA8906" w14:textId="5685B59F" w:rsidR="001E3ADA" w:rsidRDefault="00E575EA" w:rsidP="00FC6A4C">
      <w:pPr>
        <w:pStyle w:val="Normal-Indented"/>
        <w:numPr>
          <w:ilvl w:val="0"/>
          <w:numId w:val="6"/>
        </w:numPr>
        <w:rPr>
          <w:rFonts w:cstheme="minorHAnsi"/>
        </w:rPr>
      </w:pPr>
      <w:r>
        <w:rPr>
          <w:rFonts w:cstheme="minorHAnsi"/>
        </w:rPr>
        <w:t>Importing Required libraries</w:t>
      </w:r>
    </w:p>
    <w:p w14:paraId="44C5BF3A" w14:textId="5A2C6D7E" w:rsidR="004F5110" w:rsidRPr="00702F6F" w:rsidRDefault="00863C60" w:rsidP="004F5110">
      <w:pPr>
        <w:pStyle w:val="Normal-Indented"/>
        <w:numPr>
          <w:ilvl w:val="1"/>
          <w:numId w:val="6"/>
        </w:numPr>
        <w:rPr>
          <w:rFonts w:cstheme="minorHAnsi"/>
          <w:b/>
          <w:bCs/>
          <w:sz w:val="22"/>
          <w:szCs w:val="22"/>
          <w:u w:val="single"/>
        </w:rPr>
      </w:pPr>
      <w:r w:rsidRPr="00702F6F">
        <w:rPr>
          <w:rFonts w:cstheme="minorHAnsi"/>
          <w:b/>
          <w:bCs/>
          <w:sz w:val="22"/>
          <w:szCs w:val="22"/>
          <w:u w:val="single"/>
        </w:rPr>
        <w:t>NumPy</w:t>
      </w:r>
      <w:r w:rsidR="005D0CB8" w:rsidRPr="00702F6F">
        <w:rPr>
          <w:rFonts w:cstheme="minorHAnsi"/>
          <w:b/>
          <w:bCs/>
          <w:sz w:val="22"/>
          <w:szCs w:val="22"/>
          <w:u w:val="single"/>
        </w:rPr>
        <w:t>,</w:t>
      </w:r>
      <w:r w:rsidR="0092094F" w:rsidRPr="00702F6F">
        <w:rPr>
          <w:rFonts w:cstheme="minorHAnsi"/>
          <w:b/>
          <w:bCs/>
          <w:sz w:val="22"/>
          <w:szCs w:val="22"/>
          <w:u w:val="single"/>
        </w:rPr>
        <w:t xml:space="preserve"> </w:t>
      </w:r>
      <w:r w:rsidRPr="00702F6F">
        <w:rPr>
          <w:rFonts w:cstheme="minorHAnsi"/>
          <w:b/>
          <w:bCs/>
          <w:sz w:val="22"/>
          <w:szCs w:val="22"/>
          <w:u w:val="single"/>
        </w:rPr>
        <w:t>Pandas, Seaborn</w:t>
      </w:r>
      <w:r w:rsidR="0092094F" w:rsidRPr="00702F6F">
        <w:rPr>
          <w:rFonts w:cstheme="minorHAnsi"/>
          <w:b/>
          <w:bCs/>
          <w:sz w:val="22"/>
          <w:szCs w:val="22"/>
          <w:u w:val="single"/>
        </w:rPr>
        <w:t xml:space="preserve"> &amp; Matplotlib</w:t>
      </w:r>
      <w:r w:rsidR="005D0CB8" w:rsidRPr="00702F6F">
        <w:rPr>
          <w:rFonts w:cstheme="minorHAnsi"/>
          <w:b/>
          <w:bCs/>
          <w:sz w:val="22"/>
          <w:szCs w:val="22"/>
          <w:u w:val="single"/>
        </w:rPr>
        <w:t>,</w:t>
      </w:r>
      <w:r w:rsidRPr="00702F6F">
        <w:rPr>
          <w:rFonts w:cstheme="minorHAnsi"/>
          <w:b/>
          <w:bCs/>
          <w:sz w:val="22"/>
          <w:szCs w:val="22"/>
          <w:u w:val="single"/>
        </w:rPr>
        <w:t xml:space="preserve"> Sci</w:t>
      </w:r>
      <w:r w:rsidR="00CD4664" w:rsidRPr="00702F6F">
        <w:rPr>
          <w:rFonts w:cstheme="minorHAnsi"/>
          <w:b/>
          <w:bCs/>
          <w:sz w:val="22"/>
          <w:szCs w:val="22"/>
          <w:u w:val="single"/>
        </w:rPr>
        <w:t xml:space="preserve">-kit learn, </w:t>
      </w:r>
      <w:r w:rsidR="00A621B3" w:rsidRPr="00702F6F">
        <w:rPr>
          <w:rFonts w:cstheme="minorHAnsi"/>
          <w:b/>
          <w:bCs/>
          <w:sz w:val="22"/>
          <w:szCs w:val="22"/>
          <w:u w:val="single"/>
        </w:rPr>
        <w:t>TensorFlow</w:t>
      </w:r>
      <w:r w:rsidR="005D0CB8" w:rsidRPr="00702F6F">
        <w:rPr>
          <w:rFonts w:cstheme="minorHAnsi"/>
          <w:b/>
          <w:bCs/>
          <w:sz w:val="22"/>
          <w:szCs w:val="22"/>
          <w:u w:val="single"/>
        </w:rPr>
        <w:t xml:space="preserve"> &amp; K</w:t>
      </w:r>
      <w:r w:rsidR="0092094F" w:rsidRPr="00702F6F">
        <w:rPr>
          <w:rFonts w:cstheme="minorHAnsi"/>
          <w:b/>
          <w:bCs/>
          <w:sz w:val="22"/>
          <w:szCs w:val="22"/>
          <w:u w:val="single"/>
        </w:rPr>
        <w:t>eras</w:t>
      </w:r>
      <w:r w:rsidR="00CD4664" w:rsidRPr="00702F6F">
        <w:rPr>
          <w:rFonts w:cstheme="minorHAnsi"/>
          <w:b/>
          <w:bCs/>
          <w:sz w:val="22"/>
          <w:szCs w:val="22"/>
          <w:u w:val="single"/>
        </w:rPr>
        <w:t>.</w:t>
      </w:r>
    </w:p>
    <w:p w14:paraId="0C703BFA" w14:textId="79166A89" w:rsidR="00A621B3" w:rsidRPr="0021777C" w:rsidRDefault="00A621B3" w:rsidP="0021777C">
      <w:pPr>
        <w:pStyle w:val="Normal-Indented"/>
        <w:numPr>
          <w:ilvl w:val="0"/>
          <w:numId w:val="6"/>
        </w:numPr>
        <w:rPr>
          <w:rFonts w:cstheme="minorHAnsi"/>
        </w:rPr>
      </w:pPr>
      <w:r>
        <w:rPr>
          <w:rFonts w:cstheme="minorHAnsi"/>
        </w:rPr>
        <w:t>Loading the Dataset</w:t>
      </w:r>
      <w:r w:rsidR="0021777C">
        <w:rPr>
          <w:rFonts w:cstheme="minorHAnsi"/>
        </w:rPr>
        <w:t xml:space="preserve"> </w:t>
      </w:r>
      <w:r w:rsidR="00437C69">
        <w:rPr>
          <w:rFonts w:cstheme="minorHAnsi"/>
        </w:rPr>
        <w:t xml:space="preserve">&amp; </w:t>
      </w:r>
      <w:r w:rsidR="00B0126E" w:rsidRPr="0021777C">
        <w:rPr>
          <w:rFonts w:cstheme="minorHAnsi"/>
        </w:rPr>
        <w:t xml:space="preserve">Insights of the dataset and identifying the </w:t>
      </w:r>
      <w:r w:rsidR="00202C8B" w:rsidRPr="0021777C">
        <w:rPr>
          <w:rFonts w:cstheme="minorHAnsi"/>
        </w:rPr>
        <w:t>relationship between input and output.</w:t>
      </w:r>
    </w:p>
    <w:p w14:paraId="0E3DDAFD" w14:textId="603E26D0" w:rsidR="00202C8B" w:rsidRDefault="00BD1129" w:rsidP="00FC6A4C">
      <w:pPr>
        <w:pStyle w:val="Normal-Indented"/>
        <w:numPr>
          <w:ilvl w:val="0"/>
          <w:numId w:val="6"/>
        </w:numPr>
        <w:rPr>
          <w:rFonts w:cstheme="minorHAnsi"/>
        </w:rPr>
      </w:pPr>
      <w:r>
        <w:rPr>
          <w:rFonts w:cstheme="minorHAnsi"/>
        </w:rPr>
        <w:t>Segregate the data and split it into Train &amp; Test.</w:t>
      </w:r>
    </w:p>
    <w:p w14:paraId="175E0D51" w14:textId="43E5539C" w:rsidR="00BD1129" w:rsidRDefault="00FE7089" w:rsidP="00FC6A4C">
      <w:pPr>
        <w:pStyle w:val="Normal-Indented"/>
        <w:numPr>
          <w:ilvl w:val="0"/>
          <w:numId w:val="6"/>
        </w:numPr>
        <w:rPr>
          <w:rFonts w:cstheme="minorHAnsi"/>
        </w:rPr>
      </w:pPr>
      <w:r>
        <w:rPr>
          <w:rFonts w:cstheme="minorHAnsi"/>
        </w:rPr>
        <w:t>Building th</w:t>
      </w:r>
      <w:r w:rsidR="0099659F">
        <w:rPr>
          <w:rFonts w:cstheme="minorHAnsi"/>
        </w:rPr>
        <w:t>e Model</w:t>
      </w:r>
    </w:p>
    <w:p w14:paraId="646E16E9" w14:textId="584813A2" w:rsidR="0099659F" w:rsidRDefault="0018462D" w:rsidP="00FC6A4C">
      <w:pPr>
        <w:pStyle w:val="Normal-Indented"/>
        <w:numPr>
          <w:ilvl w:val="0"/>
          <w:numId w:val="6"/>
        </w:numPr>
        <w:rPr>
          <w:rFonts w:cstheme="minorHAnsi"/>
        </w:rPr>
      </w:pPr>
      <w:r>
        <w:rPr>
          <w:rFonts w:cstheme="minorHAnsi"/>
        </w:rPr>
        <w:t>Model compilation and Training</w:t>
      </w:r>
      <w:r w:rsidR="00E764C9">
        <w:rPr>
          <w:rFonts w:cstheme="minorHAnsi"/>
        </w:rPr>
        <w:t>.</w:t>
      </w:r>
    </w:p>
    <w:p w14:paraId="515D15BB" w14:textId="7C547BCF" w:rsidR="0018462D" w:rsidRDefault="0018462D" w:rsidP="00FC6A4C">
      <w:pPr>
        <w:pStyle w:val="Normal-Indented"/>
        <w:numPr>
          <w:ilvl w:val="0"/>
          <w:numId w:val="6"/>
        </w:numPr>
        <w:rPr>
          <w:rFonts w:cstheme="minorHAnsi"/>
        </w:rPr>
      </w:pPr>
      <w:r>
        <w:rPr>
          <w:rFonts w:cstheme="minorHAnsi"/>
        </w:rPr>
        <w:t xml:space="preserve">Evaluation of the Model and </w:t>
      </w:r>
      <w:r w:rsidR="00E764C9">
        <w:rPr>
          <w:rFonts w:cstheme="minorHAnsi"/>
        </w:rPr>
        <w:t>Accuracy of its performance.</w:t>
      </w:r>
    </w:p>
    <w:p w14:paraId="7844A01A" w14:textId="789DC97F" w:rsidR="00563FE4" w:rsidRDefault="00E764C9" w:rsidP="00702F6F">
      <w:pPr>
        <w:pStyle w:val="Normal-Indented"/>
        <w:numPr>
          <w:ilvl w:val="0"/>
          <w:numId w:val="6"/>
        </w:numPr>
        <w:rPr>
          <w:rFonts w:cstheme="minorHAnsi"/>
        </w:rPr>
      </w:pPr>
      <w:r>
        <w:rPr>
          <w:rFonts w:cstheme="minorHAnsi"/>
        </w:rPr>
        <w:t>Plotting the Best Decision Surface Region.</w:t>
      </w:r>
    </w:p>
    <w:p w14:paraId="41D5EC3C" w14:textId="77777777" w:rsidR="00563FE4" w:rsidRPr="001E4419" w:rsidRDefault="009C333D" w:rsidP="00874AA1">
      <w:pPr>
        <w:pStyle w:val="Heading1"/>
        <w:rPr>
          <w:rFonts w:asciiTheme="minorHAnsi" w:hAnsiTheme="minorHAnsi" w:cstheme="minorHAnsi"/>
        </w:rPr>
      </w:pPr>
      <w:sdt>
        <w:sdtPr>
          <w:rPr>
            <w:rFonts w:asciiTheme="minorHAnsi" w:hAnsiTheme="minorHAnsi" w:cstheme="minorHAnsi"/>
          </w:rPr>
          <w:alias w:val="Summarize what you learned:"/>
          <w:tag w:val="Summarize what you learned:"/>
          <w:id w:val="1262876396"/>
          <w:placeholder>
            <w:docPart w:val="9422FACAB7E14B25BEDBFBEE345ECBBF"/>
          </w:placeholder>
          <w:temporary/>
          <w:showingPlcHdr/>
          <w15:appearance w15:val="hidden"/>
        </w:sdtPr>
        <w:sdtEndPr/>
        <w:sdtContent>
          <w:r w:rsidR="002F1EA7" w:rsidRPr="001E4419">
            <w:rPr>
              <w:rFonts w:asciiTheme="minorHAnsi" w:hAnsiTheme="minorHAnsi" w:cstheme="minorHAnsi"/>
            </w:rPr>
            <w:t>Summarize what you learned:</w:t>
          </w:r>
        </w:sdtContent>
      </w:sdt>
    </w:p>
    <w:p w14:paraId="46D49A28" w14:textId="566AC48D" w:rsidR="00563FE4" w:rsidRDefault="00573F42" w:rsidP="00657D74">
      <w:pPr>
        <w:pStyle w:val="ListParagraph"/>
        <w:numPr>
          <w:ilvl w:val="0"/>
          <w:numId w:val="7"/>
        </w:numPr>
        <w:rPr>
          <w:rFonts w:cstheme="minorHAnsi"/>
        </w:rPr>
      </w:pPr>
      <w:r w:rsidRPr="00657D74">
        <w:rPr>
          <w:rFonts w:cstheme="minorHAnsi"/>
        </w:rPr>
        <w:t xml:space="preserve">In Deep learning we have to experiment with Activation Function Such as </w:t>
      </w:r>
      <w:proofErr w:type="gramStart"/>
      <w:r w:rsidRPr="00657D74">
        <w:rPr>
          <w:rFonts w:cstheme="minorHAnsi"/>
          <w:b/>
          <w:bCs/>
        </w:rPr>
        <w:t>ReLU,Tanh</w:t>
      </w:r>
      <w:proofErr w:type="gramEnd"/>
      <w:r w:rsidRPr="00657D74">
        <w:rPr>
          <w:rFonts w:cstheme="minorHAnsi"/>
        </w:rPr>
        <w:t xml:space="preserve"> and </w:t>
      </w:r>
      <w:r w:rsidRPr="00657D74">
        <w:rPr>
          <w:rFonts w:cstheme="minorHAnsi"/>
          <w:b/>
          <w:bCs/>
        </w:rPr>
        <w:t>Sigmoid</w:t>
      </w:r>
      <w:r w:rsidRPr="00657D74">
        <w:rPr>
          <w:rFonts w:cstheme="minorHAnsi"/>
        </w:rPr>
        <w:t xml:space="preserve"> </w:t>
      </w:r>
      <w:r w:rsidR="00657D74" w:rsidRPr="00657D74">
        <w:rPr>
          <w:rFonts w:cstheme="minorHAnsi"/>
        </w:rPr>
        <w:t>functions.</w:t>
      </w:r>
    </w:p>
    <w:p w14:paraId="6AFD3DB1" w14:textId="5A611A8F" w:rsidR="00CB5615" w:rsidRDefault="0096398E" w:rsidP="00657D74">
      <w:pPr>
        <w:pStyle w:val="ListParagraph"/>
        <w:numPr>
          <w:ilvl w:val="0"/>
          <w:numId w:val="7"/>
        </w:numPr>
        <w:rPr>
          <w:rFonts w:cstheme="minorHAnsi"/>
        </w:rPr>
      </w:pPr>
      <w:r>
        <w:rPr>
          <w:rFonts w:cstheme="minorHAnsi"/>
        </w:rPr>
        <w:t>By adding so many layers and using so many Neurons in the functions.</w:t>
      </w:r>
    </w:p>
    <w:p w14:paraId="1C83AA6F" w14:textId="489DB87D" w:rsidR="0096398E" w:rsidRDefault="0096398E" w:rsidP="00657D74">
      <w:pPr>
        <w:pStyle w:val="ListParagraph"/>
        <w:numPr>
          <w:ilvl w:val="0"/>
          <w:numId w:val="7"/>
        </w:numPr>
        <w:rPr>
          <w:rFonts w:cstheme="minorHAnsi"/>
        </w:rPr>
      </w:pPr>
      <w:r>
        <w:rPr>
          <w:rFonts w:cstheme="minorHAnsi"/>
        </w:rPr>
        <w:t xml:space="preserve">Using some techniques </w:t>
      </w:r>
      <w:r w:rsidR="005223F9">
        <w:rPr>
          <w:rFonts w:cstheme="minorHAnsi"/>
        </w:rPr>
        <w:t>like Dropout, Epochs and Batch size while compilation of models.</w:t>
      </w:r>
    </w:p>
    <w:p w14:paraId="3FB77D08" w14:textId="3B9D1D38" w:rsidR="0003500D" w:rsidRDefault="0003500D" w:rsidP="00657D74">
      <w:pPr>
        <w:pStyle w:val="ListParagraph"/>
        <w:numPr>
          <w:ilvl w:val="0"/>
          <w:numId w:val="7"/>
        </w:numPr>
        <w:rPr>
          <w:rFonts w:cstheme="minorHAnsi"/>
        </w:rPr>
      </w:pPr>
      <w:r>
        <w:rPr>
          <w:rFonts w:cstheme="minorHAnsi"/>
        </w:rPr>
        <w:t xml:space="preserve">Here the models always </w:t>
      </w:r>
      <w:r w:rsidR="0036531B">
        <w:rPr>
          <w:rFonts w:cstheme="minorHAnsi"/>
        </w:rPr>
        <w:t>go</w:t>
      </w:r>
      <w:r>
        <w:rPr>
          <w:rFonts w:cstheme="minorHAnsi"/>
        </w:rPr>
        <w:t xml:space="preserve"> into overfitting issue we </w:t>
      </w:r>
      <w:proofErr w:type="gramStart"/>
      <w:r>
        <w:rPr>
          <w:rFonts w:cstheme="minorHAnsi"/>
        </w:rPr>
        <w:t>have to</w:t>
      </w:r>
      <w:proofErr w:type="gramEnd"/>
      <w:r>
        <w:rPr>
          <w:rFonts w:cstheme="minorHAnsi"/>
        </w:rPr>
        <w:t xml:space="preserve"> train the model by </w:t>
      </w:r>
      <w:r w:rsidR="00E63527">
        <w:rPr>
          <w:rFonts w:cstheme="minorHAnsi"/>
        </w:rPr>
        <w:t xml:space="preserve">Controlling Number of hidden layers and </w:t>
      </w:r>
      <w:r w:rsidR="00BA188D">
        <w:rPr>
          <w:rFonts w:cstheme="minorHAnsi"/>
        </w:rPr>
        <w:t>Regularization Te</w:t>
      </w:r>
      <w:r w:rsidR="006030C9">
        <w:rPr>
          <w:rFonts w:cstheme="minorHAnsi"/>
        </w:rPr>
        <w:t>chniques.</w:t>
      </w:r>
    </w:p>
    <w:p w14:paraId="7CAEBCF4" w14:textId="2DAAF74F" w:rsidR="00CB5615" w:rsidRPr="00CB5615" w:rsidRDefault="00611780" w:rsidP="00CB5615">
      <w:pPr>
        <w:pStyle w:val="ListParagraph"/>
        <w:numPr>
          <w:ilvl w:val="0"/>
          <w:numId w:val="7"/>
        </w:numPr>
        <w:rPr>
          <w:rFonts w:cstheme="minorHAnsi"/>
        </w:rPr>
      </w:pPr>
      <w:r>
        <w:rPr>
          <w:rFonts w:cstheme="minorHAnsi"/>
        </w:rPr>
        <w:t xml:space="preserve">So </w:t>
      </w:r>
      <w:r w:rsidR="00D71BB9">
        <w:rPr>
          <w:rFonts w:cstheme="minorHAnsi"/>
        </w:rPr>
        <w:t>many</w:t>
      </w:r>
      <w:r>
        <w:rPr>
          <w:rFonts w:cstheme="minorHAnsi"/>
        </w:rPr>
        <w:t xml:space="preserve"> initializers are there to initialize the weights</w:t>
      </w:r>
      <w:r w:rsidR="00CB5615">
        <w:rPr>
          <w:rFonts w:cstheme="minorHAnsi"/>
        </w:rPr>
        <w:t>.</w:t>
      </w:r>
    </w:p>
    <w:p w14:paraId="73F0AE83" w14:textId="3B70E53F" w:rsidR="00611780" w:rsidRDefault="00D71BB9" w:rsidP="00611780">
      <w:pPr>
        <w:pStyle w:val="ListParagraph"/>
        <w:numPr>
          <w:ilvl w:val="1"/>
          <w:numId w:val="7"/>
        </w:numPr>
        <w:rPr>
          <w:rFonts w:cstheme="minorHAnsi"/>
          <w:b/>
          <w:bCs/>
        </w:rPr>
      </w:pPr>
      <w:r w:rsidRPr="008F3677">
        <w:rPr>
          <w:rFonts w:cstheme="minorHAnsi"/>
          <w:b/>
          <w:bCs/>
        </w:rPr>
        <w:t>Glorot</w:t>
      </w:r>
      <w:r w:rsidR="008F3677">
        <w:rPr>
          <w:rFonts w:cstheme="minorHAnsi"/>
          <w:b/>
          <w:bCs/>
        </w:rPr>
        <w:t xml:space="preserve"> </w:t>
      </w:r>
      <w:r w:rsidR="008F3677" w:rsidRPr="008F3677">
        <w:rPr>
          <w:rFonts w:cstheme="minorHAnsi"/>
          <w:b/>
          <w:bCs/>
        </w:rPr>
        <w:t>/XAVIER</w:t>
      </w:r>
      <w:r w:rsidR="008F3677">
        <w:rPr>
          <w:rFonts w:cstheme="minorHAnsi"/>
          <w:b/>
          <w:bCs/>
        </w:rPr>
        <w:t xml:space="preserve"> (</w:t>
      </w:r>
      <w:r w:rsidR="008F3677" w:rsidRPr="008F3677">
        <w:rPr>
          <w:rFonts w:cstheme="minorHAnsi"/>
        </w:rPr>
        <w:t>Uniform and Normal</w:t>
      </w:r>
      <w:r w:rsidR="008F3677">
        <w:rPr>
          <w:rFonts w:cstheme="minorHAnsi"/>
          <w:b/>
          <w:bCs/>
        </w:rPr>
        <w:t>)</w:t>
      </w:r>
    </w:p>
    <w:p w14:paraId="4BABF2F4" w14:textId="77777777" w:rsidR="00C344A1" w:rsidRDefault="00C344A1" w:rsidP="00C344A1">
      <w:pPr>
        <w:pStyle w:val="ListParagraph"/>
        <w:numPr>
          <w:ilvl w:val="1"/>
          <w:numId w:val="7"/>
        </w:numPr>
        <w:rPr>
          <w:rFonts w:cstheme="minorHAnsi"/>
          <w:b/>
          <w:bCs/>
        </w:rPr>
      </w:pPr>
      <w:r>
        <w:rPr>
          <w:rFonts w:cstheme="minorHAnsi"/>
          <w:b/>
          <w:bCs/>
        </w:rPr>
        <w:t xml:space="preserve">Random </w:t>
      </w:r>
      <w:r>
        <w:rPr>
          <w:rFonts w:cstheme="minorHAnsi"/>
          <w:b/>
          <w:bCs/>
        </w:rPr>
        <w:t>(</w:t>
      </w:r>
      <w:r w:rsidRPr="008F3677">
        <w:rPr>
          <w:rFonts w:cstheme="minorHAnsi"/>
        </w:rPr>
        <w:t>Uniform and Normal</w:t>
      </w:r>
      <w:r>
        <w:rPr>
          <w:rFonts w:cstheme="minorHAnsi"/>
          <w:b/>
          <w:bCs/>
        </w:rPr>
        <w:t>)</w:t>
      </w:r>
    </w:p>
    <w:p w14:paraId="2FA9A2E0" w14:textId="03B652E0" w:rsidR="00CB5615" w:rsidRPr="008C4245" w:rsidRDefault="00C344A1" w:rsidP="00CB5615">
      <w:pPr>
        <w:pStyle w:val="ListParagraph"/>
        <w:numPr>
          <w:ilvl w:val="1"/>
          <w:numId w:val="7"/>
        </w:numPr>
        <w:rPr>
          <w:rFonts w:cstheme="minorHAnsi"/>
          <w:b/>
          <w:bCs/>
        </w:rPr>
      </w:pPr>
      <w:r>
        <w:rPr>
          <w:rFonts w:cstheme="minorHAnsi"/>
          <w:b/>
          <w:bCs/>
        </w:rPr>
        <w:t>He</w:t>
      </w:r>
      <w:r w:rsidR="00D71BB9">
        <w:rPr>
          <w:rFonts w:cstheme="minorHAnsi"/>
          <w:b/>
          <w:bCs/>
        </w:rPr>
        <w:t xml:space="preserve"> </w:t>
      </w:r>
      <w:r w:rsidR="00D71BB9">
        <w:rPr>
          <w:rFonts w:cstheme="minorHAnsi"/>
          <w:b/>
          <w:bCs/>
        </w:rPr>
        <w:t>(</w:t>
      </w:r>
      <w:r w:rsidR="00D71BB9" w:rsidRPr="008F3677">
        <w:rPr>
          <w:rFonts w:cstheme="minorHAnsi"/>
        </w:rPr>
        <w:t>Uniform and Normal</w:t>
      </w:r>
      <w:r w:rsidR="00D71BB9">
        <w:rPr>
          <w:rFonts w:cstheme="minorHAnsi"/>
          <w:b/>
          <w:bCs/>
        </w:rPr>
        <w:t>)</w:t>
      </w:r>
    </w:p>
    <w:p w14:paraId="3190659B" w14:textId="3992ACE2" w:rsidR="0036531B" w:rsidRDefault="006030C9" w:rsidP="008423D4">
      <w:pPr>
        <w:pStyle w:val="Heading1"/>
        <w:rPr>
          <w:rFonts w:asciiTheme="minorHAnsi" w:hAnsiTheme="minorHAnsi" w:cstheme="minorHAnsi"/>
        </w:rPr>
      </w:pPr>
      <w:r>
        <w:rPr>
          <w:rFonts w:asciiTheme="minorHAnsi" w:hAnsiTheme="minorHAnsi" w:cstheme="minorHAnsi"/>
        </w:rPr>
        <w:t>Conclusion:</w:t>
      </w:r>
    </w:p>
    <w:p w14:paraId="425E54D3" w14:textId="313E4CDF" w:rsidR="008423D4" w:rsidRPr="00437C69" w:rsidRDefault="00417712" w:rsidP="00437C69">
      <w:pPr>
        <w:pStyle w:val="Heading1"/>
        <w:numPr>
          <w:ilvl w:val="0"/>
          <w:numId w:val="9"/>
        </w:numPr>
        <w:rPr>
          <w:rFonts w:asciiTheme="minorHAnsi" w:hAnsiTheme="minorHAnsi" w:cstheme="minorHAnsi"/>
          <w:b w:val="0"/>
          <w:bCs/>
          <w:szCs w:val="28"/>
        </w:rPr>
      </w:pPr>
      <w:r w:rsidRPr="00437C69">
        <w:rPr>
          <w:rFonts w:asciiTheme="minorHAnsi" w:hAnsiTheme="minorHAnsi" w:cstheme="minorHAnsi"/>
          <w:b w:val="0"/>
          <w:bCs/>
          <w:szCs w:val="28"/>
        </w:rPr>
        <w:t xml:space="preserve">Tried so many Experiments to obtain best decision surface </w:t>
      </w:r>
      <w:r w:rsidR="0036531B" w:rsidRPr="00437C69">
        <w:rPr>
          <w:rFonts w:asciiTheme="minorHAnsi" w:hAnsiTheme="minorHAnsi" w:cstheme="minorHAnsi"/>
          <w:b w:val="0"/>
          <w:bCs/>
          <w:szCs w:val="28"/>
        </w:rPr>
        <w:t>for all Datasets with good accuracy score.</w:t>
      </w:r>
    </w:p>
    <w:sectPr w:rsidR="008423D4" w:rsidRPr="00437C69"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5B17" w14:textId="77777777" w:rsidR="00E74B58" w:rsidRDefault="00E74B58" w:rsidP="00524988">
      <w:pPr>
        <w:spacing w:after="0" w:line="240" w:lineRule="auto"/>
      </w:pPr>
      <w:r>
        <w:separator/>
      </w:r>
    </w:p>
  </w:endnote>
  <w:endnote w:type="continuationSeparator" w:id="0">
    <w:p w14:paraId="0886B0A1" w14:textId="77777777" w:rsidR="00E74B58" w:rsidRDefault="00E74B58"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doni MT">
    <w:charset w:val="00"/>
    <w:family w:val="roman"/>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B76D" w14:textId="77777777" w:rsidR="00E74B58" w:rsidRDefault="00E74B58" w:rsidP="00524988">
      <w:pPr>
        <w:spacing w:after="0" w:line="240" w:lineRule="auto"/>
      </w:pPr>
      <w:r>
        <w:separator/>
      </w:r>
    </w:p>
  </w:footnote>
  <w:footnote w:type="continuationSeparator" w:id="0">
    <w:p w14:paraId="631F13C4" w14:textId="77777777" w:rsidR="00E74B58" w:rsidRDefault="00E74B58"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E7763E"/>
    <w:multiLevelType w:val="hybridMultilevel"/>
    <w:tmpl w:val="14E4E9F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272549"/>
    <w:multiLevelType w:val="hybridMultilevel"/>
    <w:tmpl w:val="3B70B02A"/>
    <w:lvl w:ilvl="0" w:tplc="BE3A58D6">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406BB"/>
    <w:multiLevelType w:val="hybridMultilevel"/>
    <w:tmpl w:val="D56C2750"/>
    <w:lvl w:ilvl="0" w:tplc="953EE88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554B6B"/>
    <w:multiLevelType w:val="hybridMultilevel"/>
    <w:tmpl w:val="1A487C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F616F"/>
    <w:multiLevelType w:val="hybridMultilevel"/>
    <w:tmpl w:val="5C30104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697235">
    <w:abstractNumId w:val="8"/>
  </w:num>
  <w:num w:numId="2" w16cid:durableId="1140003553">
    <w:abstractNumId w:val="6"/>
  </w:num>
  <w:num w:numId="3" w16cid:durableId="136774135">
    <w:abstractNumId w:val="3"/>
  </w:num>
  <w:num w:numId="4" w16cid:durableId="710767749">
    <w:abstractNumId w:val="0"/>
  </w:num>
  <w:num w:numId="5" w16cid:durableId="1036155816">
    <w:abstractNumId w:val="5"/>
  </w:num>
  <w:num w:numId="6" w16cid:durableId="1249459040">
    <w:abstractNumId w:val="1"/>
  </w:num>
  <w:num w:numId="7" w16cid:durableId="62415983">
    <w:abstractNumId w:val="4"/>
  </w:num>
  <w:num w:numId="8" w16cid:durableId="31006315">
    <w:abstractNumId w:val="2"/>
  </w:num>
  <w:num w:numId="9" w16cid:durableId="324012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58"/>
    <w:rsid w:val="00002D26"/>
    <w:rsid w:val="0003500D"/>
    <w:rsid w:val="00044941"/>
    <w:rsid w:val="000617BF"/>
    <w:rsid w:val="00076856"/>
    <w:rsid w:val="00097C80"/>
    <w:rsid w:val="000A5E44"/>
    <w:rsid w:val="00100A94"/>
    <w:rsid w:val="00136B65"/>
    <w:rsid w:val="00151A42"/>
    <w:rsid w:val="0018462D"/>
    <w:rsid w:val="001B5686"/>
    <w:rsid w:val="001E3ADA"/>
    <w:rsid w:val="001E4419"/>
    <w:rsid w:val="00202C8B"/>
    <w:rsid w:val="00214753"/>
    <w:rsid w:val="0021777C"/>
    <w:rsid w:val="002261A4"/>
    <w:rsid w:val="002B3D76"/>
    <w:rsid w:val="002F1EA7"/>
    <w:rsid w:val="003169C1"/>
    <w:rsid w:val="0036531B"/>
    <w:rsid w:val="00417712"/>
    <w:rsid w:val="00430A40"/>
    <w:rsid w:val="00432A3E"/>
    <w:rsid w:val="00437C69"/>
    <w:rsid w:val="00440BAB"/>
    <w:rsid w:val="00481FAD"/>
    <w:rsid w:val="00483FFD"/>
    <w:rsid w:val="004B03C9"/>
    <w:rsid w:val="004C7C2D"/>
    <w:rsid w:val="004F5110"/>
    <w:rsid w:val="005223F9"/>
    <w:rsid w:val="005244D5"/>
    <w:rsid w:val="00524988"/>
    <w:rsid w:val="005432D2"/>
    <w:rsid w:val="00563FE4"/>
    <w:rsid w:val="005733DE"/>
    <w:rsid w:val="00573F42"/>
    <w:rsid w:val="00575138"/>
    <w:rsid w:val="00575C9D"/>
    <w:rsid w:val="005854E9"/>
    <w:rsid w:val="005A2A0F"/>
    <w:rsid w:val="005B399B"/>
    <w:rsid w:val="005B3C24"/>
    <w:rsid w:val="005D0CB8"/>
    <w:rsid w:val="005D4775"/>
    <w:rsid w:val="006030C9"/>
    <w:rsid w:val="00611780"/>
    <w:rsid w:val="0062705B"/>
    <w:rsid w:val="00630ABE"/>
    <w:rsid w:val="00635D86"/>
    <w:rsid w:val="00657D74"/>
    <w:rsid w:val="006A0566"/>
    <w:rsid w:val="006B2DEB"/>
    <w:rsid w:val="00702F6F"/>
    <w:rsid w:val="007216BF"/>
    <w:rsid w:val="00727E8F"/>
    <w:rsid w:val="00783197"/>
    <w:rsid w:val="00791BF8"/>
    <w:rsid w:val="007C3A3A"/>
    <w:rsid w:val="007E2297"/>
    <w:rsid w:val="007E60BC"/>
    <w:rsid w:val="00841A09"/>
    <w:rsid w:val="008423D4"/>
    <w:rsid w:val="00863C60"/>
    <w:rsid w:val="00874AA1"/>
    <w:rsid w:val="008C4245"/>
    <w:rsid w:val="008D2A56"/>
    <w:rsid w:val="008F3677"/>
    <w:rsid w:val="0092094F"/>
    <w:rsid w:val="0096398E"/>
    <w:rsid w:val="0099659F"/>
    <w:rsid w:val="009C333D"/>
    <w:rsid w:val="00A621B3"/>
    <w:rsid w:val="00B0126E"/>
    <w:rsid w:val="00B3248E"/>
    <w:rsid w:val="00B5339D"/>
    <w:rsid w:val="00BA188D"/>
    <w:rsid w:val="00BD1129"/>
    <w:rsid w:val="00C344A1"/>
    <w:rsid w:val="00CB5615"/>
    <w:rsid w:val="00CD4664"/>
    <w:rsid w:val="00CD5149"/>
    <w:rsid w:val="00D45E0B"/>
    <w:rsid w:val="00D71BB9"/>
    <w:rsid w:val="00DD2379"/>
    <w:rsid w:val="00E05C9E"/>
    <w:rsid w:val="00E44CF0"/>
    <w:rsid w:val="00E575EA"/>
    <w:rsid w:val="00E57CA7"/>
    <w:rsid w:val="00E63527"/>
    <w:rsid w:val="00E74B58"/>
    <w:rsid w:val="00E764C9"/>
    <w:rsid w:val="00ED1996"/>
    <w:rsid w:val="00EE1248"/>
    <w:rsid w:val="00EF13C1"/>
    <w:rsid w:val="00F868CF"/>
    <w:rsid w:val="00FA6F20"/>
    <w:rsid w:val="00FC6A4C"/>
    <w:rsid w:val="00FE7089"/>
    <w:rsid w:val="00FF6D87"/>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C7B50"/>
  <w15:chartTrackingRefBased/>
  <w15:docId w15:val="{3DD74620-8F63-46C7-B683-9AFDC136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65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ve\AppData\Local\Packages\Microsoft.Office.Desktop_8wekyb3d8bbwe\LocalCache\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7EC22CEF404676B87D9D132A6FC540"/>
        <w:category>
          <w:name w:val="General"/>
          <w:gallery w:val="placeholder"/>
        </w:category>
        <w:types>
          <w:type w:val="bbPlcHdr"/>
        </w:types>
        <w:behaviors>
          <w:behavior w:val="content"/>
        </w:behaviors>
        <w:guid w:val="{B15DD32D-75A1-4164-80FE-69D5463753C6}"/>
      </w:docPartPr>
      <w:docPartBody>
        <w:p w:rsidR="00E477FD" w:rsidRDefault="00E477FD">
          <w:pPr>
            <w:pStyle w:val="447EC22CEF404676B87D9D132A6FC540"/>
          </w:pPr>
          <w:r w:rsidRPr="00874AA1">
            <w:t>Project Based Learning:</w:t>
          </w:r>
        </w:p>
      </w:docPartBody>
    </w:docPart>
    <w:docPart>
      <w:docPartPr>
        <w:name w:val="F410CB66D4DE415EAB119B0B7D79B957"/>
        <w:category>
          <w:name w:val="General"/>
          <w:gallery w:val="placeholder"/>
        </w:category>
        <w:types>
          <w:type w:val="bbPlcHdr"/>
        </w:types>
        <w:behaviors>
          <w:behavior w:val="content"/>
        </w:behaviors>
        <w:guid w:val="{C8DBF3CA-0333-4D8B-B88F-EEB24FFA3247}"/>
      </w:docPartPr>
      <w:docPartBody>
        <w:p w:rsidR="00E477FD" w:rsidRDefault="00E477FD">
          <w:pPr>
            <w:pStyle w:val="F410CB66D4DE415EAB119B0B7D79B957"/>
          </w:pPr>
          <w:r w:rsidRPr="00874AA1">
            <w:t>Project Overview:</w:t>
          </w:r>
        </w:p>
      </w:docPartBody>
    </w:docPart>
    <w:docPart>
      <w:docPartPr>
        <w:name w:val="9422FACAB7E14B25BEDBFBEE345ECBBF"/>
        <w:category>
          <w:name w:val="General"/>
          <w:gallery w:val="placeholder"/>
        </w:category>
        <w:types>
          <w:type w:val="bbPlcHdr"/>
        </w:types>
        <w:behaviors>
          <w:behavior w:val="content"/>
        </w:behaviors>
        <w:guid w:val="{77B6B779-167E-4BF2-AFE8-862321695776}"/>
      </w:docPartPr>
      <w:docPartBody>
        <w:p w:rsidR="00E477FD" w:rsidRDefault="00E477FD">
          <w:pPr>
            <w:pStyle w:val="9422FACAB7E14B25BEDBFBEE345ECBBF"/>
          </w:pPr>
          <w:r w:rsidRPr="00874AA1">
            <w:t>Summarize what you learned: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doni MT">
    <w:charset w:val="00"/>
    <w:family w:val="roman"/>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FD"/>
    <w:rsid w:val="00E4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7EC22CEF404676B87D9D132A6FC540">
    <w:name w:val="447EC22CEF404676B87D9D132A6FC540"/>
  </w:style>
  <w:style w:type="paragraph" w:customStyle="1" w:styleId="D40164C75CB342D0867D88C154DECAC8">
    <w:name w:val="D40164C75CB342D0867D88C154DECAC8"/>
  </w:style>
  <w:style w:type="paragraph" w:customStyle="1" w:styleId="F410CB66D4DE415EAB119B0B7D79B957">
    <w:name w:val="F410CB66D4DE415EAB119B0B7D79B957"/>
  </w:style>
  <w:style w:type="paragraph" w:customStyle="1" w:styleId="37671C126BF24E969DD0E57D1702AFD6">
    <w:name w:val="37671C126BF24E969DD0E57D1702AFD6"/>
  </w:style>
  <w:style w:type="paragraph" w:customStyle="1" w:styleId="35D2F6C78D884DC3BC7A147F6129BCFC">
    <w:name w:val="35D2F6C78D884DC3BC7A147F6129BCFC"/>
  </w:style>
  <w:style w:type="paragraph" w:customStyle="1" w:styleId="F28F14B19DC64C569A7C2E47A77CD3A3">
    <w:name w:val="F28F14B19DC64C569A7C2E47A77CD3A3"/>
  </w:style>
  <w:style w:type="paragraph" w:customStyle="1" w:styleId="4BB9583CB21C4EABB30F086071372BC6">
    <w:name w:val="4BB9583CB21C4EABB30F086071372BC6"/>
  </w:style>
  <w:style w:type="paragraph" w:customStyle="1" w:styleId="A3723B668DA34DD3A4918AE34C0AFC2A">
    <w:name w:val="A3723B668DA34DD3A4918AE34C0AFC2A"/>
  </w:style>
  <w:style w:type="paragraph" w:customStyle="1" w:styleId="1938039B256D40A08F84C11E98E4D303">
    <w:name w:val="1938039B256D40A08F84C11E98E4D303"/>
  </w:style>
  <w:style w:type="paragraph" w:customStyle="1" w:styleId="567F654ECF784F7C81E82C7142947D93">
    <w:name w:val="567F654ECF784F7C81E82C7142947D93"/>
  </w:style>
  <w:style w:type="paragraph" w:customStyle="1" w:styleId="2CB115B0BEC049268B56493D49CA0C4A">
    <w:name w:val="2CB115B0BEC049268B56493D49CA0C4A"/>
  </w:style>
  <w:style w:type="paragraph" w:customStyle="1" w:styleId="ABBA742A0E9E4F1193BC479BC5239EFD">
    <w:name w:val="ABBA742A0E9E4F1193BC479BC5239EFD"/>
  </w:style>
  <w:style w:type="paragraph" w:customStyle="1" w:styleId="A0401CFA00CB4C36858D361B9D932A1A">
    <w:name w:val="A0401CFA00CB4C36858D361B9D932A1A"/>
  </w:style>
  <w:style w:type="paragraph" w:customStyle="1" w:styleId="65539E27BCE34AB0954C77FD29397B0E">
    <w:name w:val="65539E27BCE34AB0954C77FD29397B0E"/>
  </w:style>
  <w:style w:type="paragraph" w:customStyle="1" w:styleId="3BD35F00C6EB4C28998B56EA4B4628F1">
    <w:name w:val="3BD35F00C6EB4C28998B56EA4B4628F1"/>
  </w:style>
  <w:style w:type="paragraph" w:customStyle="1" w:styleId="35D96F7990C54A0485A04AEEA68613BF">
    <w:name w:val="35D96F7990C54A0485A04AEEA68613BF"/>
  </w:style>
  <w:style w:type="paragraph" w:customStyle="1" w:styleId="D9B51C67E8574E99AFD0AFD4287C5C00">
    <w:name w:val="D9B51C67E8574E99AFD0AFD4287C5C00"/>
  </w:style>
  <w:style w:type="paragraph" w:customStyle="1" w:styleId="C61F07E577D04039BF9F6E6642DF2EED">
    <w:name w:val="C61F07E577D04039BF9F6E6642DF2EED"/>
  </w:style>
  <w:style w:type="paragraph" w:customStyle="1" w:styleId="7ED7A93DC22D45FAAAACE14A87AB01AB">
    <w:name w:val="7ED7A93DC22D45FAAAACE14A87AB01AB"/>
  </w:style>
  <w:style w:type="paragraph" w:customStyle="1" w:styleId="9F1CCD8AD797410EA3CA4591A98B5744">
    <w:name w:val="9F1CCD8AD797410EA3CA4591A98B5744"/>
  </w:style>
  <w:style w:type="paragraph" w:customStyle="1" w:styleId="1AB68DC9C2D8446E969FD691405371A5">
    <w:name w:val="1AB68DC9C2D8446E969FD691405371A5"/>
  </w:style>
  <w:style w:type="paragraph" w:customStyle="1" w:styleId="263F20E343244A73B2ACFBFBE34CD8F0">
    <w:name w:val="263F20E343244A73B2ACFBFBE34CD8F0"/>
  </w:style>
  <w:style w:type="paragraph" w:customStyle="1" w:styleId="7E0B4AEC6D104F2885A7AEEA80330F39">
    <w:name w:val="7E0B4AEC6D104F2885A7AEEA80330F39"/>
  </w:style>
  <w:style w:type="paragraph" w:customStyle="1" w:styleId="9422FACAB7E14B25BEDBFBEE345ECBBF">
    <w:name w:val="9422FACAB7E14B25BEDBFBEE345ECBBF"/>
  </w:style>
  <w:style w:type="paragraph" w:customStyle="1" w:styleId="761EDE0629E446E19225B4BD877B7CD9">
    <w:name w:val="761EDE0629E446E19225B4BD877B7CD9"/>
  </w:style>
  <w:style w:type="paragraph" w:customStyle="1" w:styleId="31372F76B8284AF4AB8366D4C11143FB">
    <w:name w:val="31372F76B8284AF4AB8366D4C11143FB"/>
  </w:style>
  <w:style w:type="paragraph" w:customStyle="1" w:styleId="591E462A044C46D3AF33538AA9D479E3">
    <w:name w:val="591E462A044C46D3AF33538AA9D47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6dc4bcd6-49db-4c07-9060-8acfc67cef9f"/>
    <ds:schemaRef ds:uri="http://purl.org/dc/elements/1.1/"/>
    <ds:schemaRef ds:uri="http://schemas.microsoft.com/sharepoint/v3"/>
    <ds:schemaRef ds:uri="http://schemas.microsoft.com/office/infopath/2007/PartnerControls"/>
    <ds:schemaRef ds:uri="fb0879af-3eba-417a-a55a-ffe6dcd6ca77"/>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0</TotalTime>
  <Pages>1</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Raj</dc:creator>
  <cp:keywords/>
  <dc:description/>
  <cp:lastModifiedBy>Nani Raj</cp:lastModifiedBy>
  <cp:revision>2</cp:revision>
  <dcterms:created xsi:type="dcterms:W3CDTF">2023-05-22T04:40:00Z</dcterms:created>
  <dcterms:modified xsi:type="dcterms:W3CDTF">2023-05-22T04:40:00Z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